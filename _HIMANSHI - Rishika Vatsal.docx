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8FA" w:rsidRDefault="00006644">
      <w:pPr>
        <w:pStyle w:val="Title"/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-594360</wp:posOffset>
            </wp:positionV>
            <wp:extent cx="1933575" cy="828675"/>
            <wp:effectExtent l="0" t="0" r="0" b="0"/>
            <wp:wrapNone/>
            <wp:docPr id="2" name="Picture 2" descr="C:\Users\DELL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6EF8">
        <w:t>‍‍</w:t>
      </w:r>
      <w:sdt>
        <w:sdtPr>
          <w:rPr>
            <w:b/>
            <w:sz w:val="32"/>
            <w:szCs w:val="32"/>
          </w:rPr>
          <w:alias w:val="Your Name"/>
          <w:tag w:val=""/>
          <w:id w:val="1246310863"/>
          <w:placeholder>
            <w:docPart w:val="871DC79AF54D4E2388211A91EDD5B88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4632B">
            <w:rPr>
              <w:b/>
              <w:sz w:val="32"/>
              <w:szCs w:val="32"/>
            </w:rPr>
            <w:t>HIMANSHI SRIVASTAVA</w:t>
          </w:r>
        </w:sdtContent>
      </w:sdt>
    </w:p>
    <w:p w:rsidR="00E978FA" w:rsidRPr="006F3F94" w:rsidRDefault="00FA1032">
      <w:pPr>
        <w:rPr>
          <w:rFonts w:ascii="Calibri" w:hAnsi="Calibri"/>
          <w:szCs w:val="18"/>
        </w:rPr>
      </w:pPr>
      <w:sdt>
        <w:sdtPr>
          <w:rPr>
            <w:rFonts w:ascii="Calibri" w:hAnsi="Calibri"/>
            <w:sz w:val="20"/>
          </w:rPr>
          <w:alias w:val="Address"/>
          <w:tag w:val=""/>
          <w:id w:val="-593780209"/>
          <w:placeholder>
            <w:docPart w:val="018C07518470413EAD49025D4B23420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B2161" w:rsidRPr="00EB2161">
            <w:rPr>
              <w:rFonts w:ascii="Calibri" w:hAnsi="Calibri"/>
              <w:sz w:val="20"/>
            </w:rPr>
            <w:t>House no.128 Sector-2 , Chiranjeev Vihar , Ghaziabad , 201002</w:t>
          </w:r>
        </w:sdtContent>
      </w:sdt>
      <w:r w:rsidR="00EB6EF8" w:rsidRPr="00EB2161">
        <w:rPr>
          <w:rFonts w:ascii="Calibri" w:hAnsi="Calibri"/>
          <w:sz w:val="20"/>
        </w:rPr>
        <w:t> | </w:t>
      </w:r>
      <w:sdt>
        <w:sdtPr>
          <w:rPr>
            <w:rFonts w:ascii="Calibri" w:hAnsi="Calibri"/>
            <w:sz w:val="20"/>
          </w:rPr>
          <w:alias w:val="Telephone"/>
          <w:tag w:val=""/>
          <w:id w:val="-1416317146"/>
          <w:placeholder>
            <w:docPart w:val="395C2813AB6A441ABA46795E1ED6903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106A4" w:rsidRPr="00EB2161">
            <w:rPr>
              <w:rFonts w:ascii="Calibri" w:hAnsi="Calibri"/>
              <w:sz w:val="20"/>
            </w:rPr>
            <w:t>8700756820</w:t>
          </w:r>
        </w:sdtContent>
      </w:sdt>
      <w:r w:rsidR="00EB6EF8" w:rsidRPr="00EB2161">
        <w:rPr>
          <w:rFonts w:ascii="Calibri" w:hAnsi="Calibri"/>
          <w:sz w:val="20"/>
        </w:rPr>
        <w:t> | </w:t>
      </w:r>
      <w:sdt>
        <w:sdtPr>
          <w:rPr>
            <w:rFonts w:ascii="Calibri" w:hAnsi="Calibri"/>
            <w:sz w:val="20"/>
          </w:rPr>
          <w:alias w:val="Email"/>
          <w:tag w:val=""/>
          <w:id w:val="-391963670"/>
          <w:placeholder>
            <w:docPart w:val="9F8189DFD86944238F43732C5B11269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106A4" w:rsidRPr="00EB2161">
            <w:rPr>
              <w:rFonts w:ascii="Calibri" w:hAnsi="Calibri"/>
              <w:sz w:val="20"/>
            </w:rPr>
            <w:t>himanshi.srivastava@imsuc.ac.in</w:t>
          </w:r>
        </w:sdtContent>
      </w:sdt>
    </w:p>
    <w:p w:rsidR="00B106A4" w:rsidRPr="00EB2161" w:rsidRDefault="00404D5F" w:rsidP="00B75B95">
      <w:pPr>
        <w:pStyle w:val="SectionHeading"/>
        <w:spacing w:before="720"/>
        <w:rPr>
          <w:sz w:val="26"/>
          <w:szCs w:val="26"/>
        </w:rPr>
      </w:pPr>
      <w:r w:rsidRPr="00EB2161">
        <w:rPr>
          <w:sz w:val="26"/>
          <w:szCs w:val="26"/>
        </w:rPr>
        <w:t>Career Objective</w:t>
      </w:r>
    </w:p>
    <w:p w:rsidR="006F3F94" w:rsidRPr="00EB2161" w:rsidRDefault="00B75B95" w:rsidP="00B75B95">
      <w:pPr>
        <w:rPr>
          <w:rFonts w:ascii="Calibri" w:hAnsi="Calibri"/>
          <w:sz w:val="26"/>
          <w:szCs w:val="26"/>
        </w:rPr>
      </w:pPr>
      <w:r w:rsidRPr="00EB2161">
        <w:rPr>
          <w:rFonts w:ascii="Calibri" w:hAnsi="Calibri"/>
          <w:sz w:val="26"/>
          <w:szCs w:val="26"/>
        </w:rPr>
        <w:t xml:space="preserve"> A hardworking student pursuing </w:t>
      </w:r>
      <w:r w:rsidR="006F3F94" w:rsidRPr="00EB2161">
        <w:rPr>
          <w:rFonts w:ascii="Calibri" w:hAnsi="Calibri"/>
          <w:sz w:val="26"/>
          <w:szCs w:val="26"/>
        </w:rPr>
        <w:t>BBA from IMS university courses campus, I seek an internship position that will allow me to explore more career options in retail and marketing field.</w:t>
      </w:r>
    </w:p>
    <w:p w:rsidR="00E978FA" w:rsidRPr="00EB2161" w:rsidRDefault="00EB6EF8">
      <w:pPr>
        <w:pStyle w:val="SectionHeading"/>
        <w:rPr>
          <w:sz w:val="26"/>
          <w:szCs w:val="26"/>
        </w:rPr>
      </w:pPr>
      <w:r w:rsidRPr="00EB2161">
        <w:rPr>
          <w:sz w:val="26"/>
          <w:szCs w:val="26"/>
        </w:rPr>
        <w:t>Education</w:t>
      </w:r>
    </w:p>
    <w:p w:rsidR="00E978FA" w:rsidRPr="00EB2161" w:rsidRDefault="005C6573">
      <w:pPr>
        <w:pStyle w:val="ListBullet"/>
        <w:rPr>
          <w:sz w:val="26"/>
          <w:szCs w:val="26"/>
        </w:rPr>
      </w:pPr>
      <w:r>
        <w:rPr>
          <w:sz w:val="26"/>
          <w:szCs w:val="26"/>
        </w:rPr>
        <w:t>Pursuing Bachelors of Business Administration with Marketing Specialization</w:t>
      </w:r>
      <w:r w:rsidR="00B106A4" w:rsidRPr="00EB2161">
        <w:rPr>
          <w:sz w:val="26"/>
          <w:szCs w:val="26"/>
        </w:rPr>
        <w:t xml:space="preserve"> from</w:t>
      </w:r>
      <w:r>
        <w:rPr>
          <w:sz w:val="26"/>
          <w:szCs w:val="26"/>
        </w:rPr>
        <w:t xml:space="preserve"> Institute of Management Studies </w:t>
      </w:r>
      <w:r w:rsidR="000A35EA" w:rsidRPr="00EB2161">
        <w:rPr>
          <w:sz w:val="26"/>
          <w:szCs w:val="26"/>
        </w:rPr>
        <w:t>University Courses Campus, Ghaziabad</w:t>
      </w:r>
    </w:p>
    <w:p w:rsidR="00B106A4" w:rsidRPr="00EB2161" w:rsidRDefault="000A35EA">
      <w:pPr>
        <w:pStyle w:val="ListBullet"/>
        <w:rPr>
          <w:sz w:val="26"/>
          <w:szCs w:val="26"/>
        </w:rPr>
      </w:pPr>
      <w:r w:rsidRPr="00EB2161">
        <w:rPr>
          <w:sz w:val="26"/>
          <w:szCs w:val="26"/>
        </w:rPr>
        <w:t>Completed 12</w:t>
      </w:r>
      <w:r w:rsidRPr="00EB2161">
        <w:rPr>
          <w:sz w:val="26"/>
          <w:szCs w:val="26"/>
          <w:vertAlign w:val="superscript"/>
        </w:rPr>
        <w:t>th</w:t>
      </w:r>
      <w:r w:rsidR="00B106A4" w:rsidRPr="00EB2161">
        <w:rPr>
          <w:sz w:val="26"/>
          <w:szCs w:val="26"/>
        </w:rPr>
        <w:t xml:space="preserve"> fro</w:t>
      </w:r>
      <w:r w:rsidR="005C6573">
        <w:rPr>
          <w:sz w:val="26"/>
          <w:szCs w:val="26"/>
        </w:rPr>
        <w:t>m K.D.B Public School in May 2018</w:t>
      </w:r>
    </w:p>
    <w:p w:rsidR="00E5692A" w:rsidRPr="00EB2161" w:rsidRDefault="005C6573" w:rsidP="00E5692A">
      <w:pPr>
        <w:pStyle w:val="ListBullet"/>
        <w:rPr>
          <w:sz w:val="26"/>
          <w:szCs w:val="26"/>
        </w:rPr>
      </w:pPr>
      <w:r>
        <w:rPr>
          <w:sz w:val="26"/>
          <w:szCs w:val="26"/>
        </w:rPr>
        <w:t>Completed 10</w:t>
      </w:r>
      <w:r w:rsidRPr="005C6573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from K.D.B Public School in May 2016</w:t>
      </w:r>
      <w:r w:rsidR="0054632B" w:rsidRPr="00EB2161">
        <w:rPr>
          <w:sz w:val="26"/>
          <w:szCs w:val="26"/>
          <w:vertAlign w:val="superscript"/>
        </w:rPr>
        <w:t xml:space="preserve"> </w:t>
      </w:r>
    </w:p>
    <w:p w:rsidR="00E5692A" w:rsidRPr="00EB2161" w:rsidRDefault="00E5692A" w:rsidP="00E5692A">
      <w:pPr>
        <w:pStyle w:val="SectionHeading"/>
        <w:rPr>
          <w:sz w:val="26"/>
          <w:szCs w:val="26"/>
        </w:rPr>
      </w:pPr>
      <w:r w:rsidRPr="00EB2161">
        <w:rPr>
          <w:sz w:val="26"/>
          <w:szCs w:val="26"/>
        </w:rPr>
        <w:t xml:space="preserve"> Skills </w:t>
      </w:r>
    </w:p>
    <w:sdt>
      <w:sdtPr>
        <w:rPr>
          <w:bCs/>
        </w:rPr>
        <w:id w:val="1589042"/>
      </w:sdtPr>
      <w:sdtEndPr/>
      <w:sdtContent>
        <w:p w:rsidR="000A35EA" w:rsidRPr="00EB2161" w:rsidRDefault="000A35EA" w:rsidP="000A35EA">
          <w:pPr>
            <w:pStyle w:val="ListBullet"/>
            <w:rPr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 xml:space="preserve">Can work in a team with proper coordination. </w:t>
          </w:r>
        </w:p>
        <w:p w:rsidR="000A35EA" w:rsidRPr="00EB2161" w:rsidRDefault="000A35EA" w:rsidP="000A35EA">
          <w:pPr>
            <w:pStyle w:val="ListBullet"/>
            <w:rPr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 xml:space="preserve"> Active listener.</w:t>
          </w:r>
        </w:p>
        <w:p w:rsidR="000A35EA" w:rsidRPr="00EB2161" w:rsidRDefault="000A35EA" w:rsidP="000A35EA">
          <w:pPr>
            <w:pStyle w:val="ListBullet"/>
            <w:rPr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 xml:space="preserve"> Persuasive skills.</w:t>
          </w:r>
        </w:p>
        <w:p w:rsidR="00E5692A" w:rsidRPr="00EB2161" w:rsidRDefault="000A35EA" w:rsidP="000A35EA">
          <w:pPr>
            <w:pStyle w:val="ListBullet"/>
            <w:rPr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 xml:space="preserve"> Negotiating skills.</w:t>
          </w:r>
        </w:p>
        <w:p w:rsidR="00224E05" w:rsidRDefault="00E5692A" w:rsidP="000A35EA">
          <w:pPr>
            <w:pStyle w:val="ListBullet"/>
          </w:pPr>
          <w:r w:rsidRPr="00EB2161">
            <w:rPr>
              <w:rFonts w:ascii="Calibri" w:hAnsi="Calibri"/>
              <w:bCs/>
              <w:sz w:val="24"/>
              <w:szCs w:val="24"/>
            </w:rPr>
            <w:t xml:space="preserve"> Willingness to learn more</w:t>
          </w:r>
          <w:r>
            <w:rPr>
              <w:rFonts w:ascii="Calibri" w:hAnsi="Calibri"/>
              <w:bCs/>
              <w:sz w:val="28"/>
              <w:szCs w:val="28"/>
            </w:rPr>
            <w:t xml:space="preserve"> </w:t>
          </w:r>
        </w:p>
      </w:sdtContent>
    </w:sdt>
    <w:p w:rsidR="00507F4F" w:rsidRPr="00EB2161" w:rsidRDefault="00507F4F" w:rsidP="00507F4F">
      <w:pPr>
        <w:pStyle w:val="SectionHeading"/>
        <w:rPr>
          <w:sz w:val="26"/>
          <w:szCs w:val="26"/>
        </w:rPr>
      </w:pPr>
      <w:r w:rsidRPr="00EB2161">
        <w:rPr>
          <w:sz w:val="26"/>
          <w:szCs w:val="26"/>
        </w:rPr>
        <w:t>Industry Academia Participations</w:t>
      </w:r>
    </w:p>
    <w:sdt>
      <w:sdtPr>
        <w:rPr>
          <w:bCs/>
        </w:rPr>
        <w:id w:val="820135"/>
      </w:sdtPr>
      <w:sdtEndPr/>
      <w:sdtContent>
        <w:p w:rsidR="00BD21E7" w:rsidRPr="00EB2161" w:rsidRDefault="00BF5777" w:rsidP="00507F4F">
          <w:pPr>
            <w:pStyle w:val="ListBullet"/>
            <w:rPr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>Industrial visit to Amul , organized by IMS , Ghaz</w:t>
          </w:r>
          <w:r w:rsidR="000A35EA" w:rsidRPr="00EB2161">
            <w:rPr>
              <w:rFonts w:ascii="Calibri" w:hAnsi="Calibri"/>
              <w:bCs/>
              <w:sz w:val="24"/>
              <w:szCs w:val="24"/>
            </w:rPr>
            <w:t>iabad University Courses Campus on February 11</w:t>
          </w:r>
          <w:r w:rsidR="000A35EA" w:rsidRPr="00EB2161">
            <w:rPr>
              <w:rFonts w:ascii="Calibri" w:hAnsi="Calibri"/>
              <w:bCs/>
              <w:sz w:val="24"/>
              <w:szCs w:val="24"/>
              <w:vertAlign w:val="superscript"/>
            </w:rPr>
            <w:t>th</w:t>
          </w:r>
          <w:r w:rsidR="00753816" w:rsidRPr="00EB2161">
            <w:rPr>
              <w:rFonts w:ascii="Calibri" w:hAnsi="Calibri"/>
              <w:bCs/>
              <w:sz w:val="24"/>
              <w:szCs w:val="24"/>
            </w:rPr>
            <w:t>2019 to witness manufacturing process.</w:t>
          </w:r>
        </w:p>
        <w:p w:rsidR="006F3F94" w:rsidRPr="00EB2161" w:rsidRDefault="00753816" w:rsidP="00753816">
          <w:pPr>
            <w:pStyle w:val="ListBullet"/>
            <w:rPr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>Attended a startup conclave on February 16</w:t>
          </w:r>
          <w:r w:rsidRPr="00EB2161">
            <w:rPr>
              <w:rFonts w:ascii="Calibri" w:hAnsi="Calibri"/>
              <w:bCs/>
              <w:sz w:val="24"/>
              <w:szCs w:val="24"/>
              <w:vertAlign w:val="superscript"/>
            </w:rPr>
            <w:t>th</w:t>
          </w:r>
          <w:r w:rsidRPr="00EB2161">
            <w:rPr>
              <w:rFonts w:ascii="Calibri" w:hAnsi="Calibri"/>
              <w:bCs/>
              <w:sz w:val="24"/>
              <w:szCs w:val="24"/>
            </w:rPr>
            <w:t xml:space="preserve"> , 2019 .</w:t>
          </w:r>
        </w:p>
        <w:p w:rsidR="008A31CF" w:rsidRPr="00EB2161" w:rsidRDefault="00753816" w:rsidP="0054632B">
          <w:pPr>
            <w:pStyle w:val="ListBullet"/>
            <w:rPr>
              <w:bCs/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 xml:space="preserve"> Attended Motivati</w:t>
          </w:r>
          <w:r w:rsidR="00024165" w:rsidRPr="00EB2161">
            <w:rPr>
              <w:rFonts w:ascii="Calibri" w:hAnsi="Calibri"/>
              <w:bCs/>
              <w:sz w:val="24"/>
              <w:szCs w:val="24"/>
            </w:rPr>
            <w:t xml:space="preserve">onal Talk show ( Key To Success </w:t>
          </w:r>
          <w:r w:rsidR="006F3F94" w:rsidRPr="00EB2161">
            <w:rPr>
              <w:rFonts w:ascii="Calibri" w:hAnsi="Calibri"/>
              <w:bCs/>
              <w:sz w:val="24"/>
              <w:szCs w:val="24"/>
            </w:rPr>
            <w:t xml:space="preserve">by </w:t>
          </w:r>
          <w:r w:rsidR="00BF5777" w:rsidRPr="00EB2161">
            <w:rPr>
              <w:rFonts w:ascii="Calibri" w:hAnsi="Calibri"/>
              <w:bCs/>
              <w:sz w:val="24"/>
              <w:szCs w:val="24"/>
            </w:rPr>
            <w:t>Dr. Surya Narayan Bahadur, organized by IMS, Ghaziabad university courses</w:t>
          </w:r>
          <w:r w:rsidRPr="00EB2161">
            <w:rPr>
              <w:rFonts w:ascii="Calibri" w:hAnsi="Calibri"/>
              <w:bCs/>
              <w:sz w:val="24"/>
              <w:szCs w:val="24"/>
            </w:rPr>
            <w:t xml:space="preserve"> campus on April 12</w:t>
          </w:r>
          <w:r w:rsidRPr="00EB2161">
            <w:rPr>
              <w:rFonts w:ascii="Calibri" w:hAnsi="Calibri"/>
              <w:bCs/>
              <w:sz w:val="24"/>
              <w:szCs w:val="24"/>
              <w:vertAlign w:val="superscript"/>
            </w:rPr>
            <w:t>th</w:t>
          </w:r>
        </w:p>
        <w:p w:rsidR="00E0277D" w:rsidRPr="00EB2161" w:rsidRDefault="00E0277D" w:rsidP="0054632B">
          <w:pPr>
            <w:pStyle w:val="ListBullet"/>
            <w:rPr>
              <w:bCs/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>Visited Mother Dairy to witness Production Process.</w:t>
          </w:r>
        </w:p>
        <w:p w:rsidR="006224A6" w:rsidRPr="00EB2161" w:rsidRDefault="00E0277D" w:rsidP="0054632B">
          <w:pPr>
            <w:pStyle w:val="ListBullet"/>
            <w:rPr>
              <w:bCs/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>Attended a Seminar on Intellectual Property Rights by CWEI on</w:t>
          </w:r>
          <w:r w:rsidR="00024165" w:rsidRPr="00EB2161">
            <w:rPr>
              <w:rFonts w:ascii="Calibri" w:hAnsi="Calibri"/>
              <w:bCs/>
              <w:sz w:val="24"/>
              <w:szCs w:val="24"/>
            </w:rPr>
            <w:t xml:space="preserve"> August</w:t>
          </w:r>
          <w:r w:rsidRPr="00EB2161">
            <w:rPr>
              <w:rFonts w:ascii="Calibri" w:hAnsi="Calibri"/>
              <w:bCs/>
              <w:sz w:val="24"/>
              <w:szCs w:val="24"/>
            </w:rPr>
            <w:t xml:space="preserve"> 23</w:t>
          </w:r>
          <w:r w:rsidR="00024165" w:rsidRPr="00EB2161">
            <w:rPr>
              <w:rFonts w:ascii="Calibri" w:hAnsi="Calibri"/>
              <w:bCs/>
              <w:sz w:val="24"/>
              <w:szCs w:val="24"/>
              <w:vertAlign w:val="superscript"/>
            </w:rPr>
            <w:t xml:space="preserve">rd  </w:t>
          </w:r>
          <w:r w:rsidR="00024165" w:rsidRPr="00EB2161">
            <w:rPr>
              <w:rFonts w:ascii="Calibri" w:hAnsi="Calibri"/>
              <w:bCs/>
              <w:sz w:val="24"/>
              <w:szCs w:val="24"/>
            </w:rPr>
            <w:t>2019.</w:t>
          </w:r>
        </w:p>
        <w:p w:rsidR="006224A6" w:rsidRPr="00EB2161" w:rsidRDefault="006224A6" w:rsidP="0054632B">
          <w:pPr>
            <w:pStyle w:val="ListBullet"/>
            <w:rPr>
              <w:bCs/>
              <w:sz w:val="24"/>
              <w:szCs w:val="24"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 xml:space="preserve"> Internship at NIU infratech from 16</w:t>
          </w:r>
          <w:r w:rsidRPr="00EB2161">
            <w:rPr>
              <w:rFonts w:ascii="Calibri" w:hAnsi="Calibri"/>
              <w:bCs/>
              <w:sz w:val="24"/>
              <w:szCs w:val="24"/>
              <w:vertAlign w:val="superscript"/>
            </w:rPr>
            <w:t>th</w:t>
          </w:r>
          <w:r w:rsidRPr="00EB2161">
            <w:rPr>
              <w:rFonts w:ascii="Calibri" w:hAnsi="Calibri"/>
              <w:bCs/>
              <w:sz w:val="24"/>
              <w:szCs w:val="24"/>
            </w:rPr>
            <w:t>January 2020 to 20</w:t>
          </w:r>
          <w:r w:rsidRPr="00EB2161">
            <w:rPr>
              <w:rFonts w:ascii="Calibri" w:hAnsi="Calibri"/>
              <w:bCs/>
              <w:sz w:val="24"/>
              <w:szCs w:val="24"/>
              <w:vertAlign w:val="superscript"/>
            </w:rPr>
            <w:t>th</w:t>
          </w:r>
          <w:r w:rsidRPr="00EB2161">
            <w:rPr>
              <w:rFonts w:ascii="Calibri" w:hAnsi="Calibri"/>
              <w:bCs/>
              <w:sz w:val="24"/>
              <w:szCs w:val="24"/>
            </w:rPr>
            <w:t>February 2020.</w:t>
          </w:r>
        </w:p>
        <w:p w:rsidR="002A7D91" w:rsidRDefault="006224A6" w:rsidP="0054632B">
          <w:pPr>
            <w:pStyle w:val="ListBullet"/>
            <w:rPr>
              <w:bCs/>
            </w:rPr>
          </w:pPr>
          <w:r w:rsidRPr="00EB2161">
            <w:rPr>
              <w:rFonts w:ascii="Calibri" w:hAnsi="Calibri"/>
              <w:bCs/>
              <w:sz w:val="24"/>
              <w:szCs w:val="24"/>
            </w:rPr>
            <w:t xml:space="preserve"> Attended a Marketing Webinar on Changing Face Of Marketing Mix with more focus on New Product Development by </w:t>
          </w:r>
          <w:r w:rsidR="00B86FC1" w:rsidRPr="00EB2161">
            <w:rPr>
              <w:rFonts w:ascii="Calibri" w:hAnsi="Calibri"/>
              <w:bCs/>
              <w:sz w:val="24"/>
              <w:szCs w:val="24"/>
            </w:rPr>
            <w:t>Mr. RajkiranKangala on May 23, 2020.</w:t>
          </w:r>
        </w:p>
      </w:sdtContent>
    </w:sdt>
    <w:p w:rsidR="00D95A9C" w:rsidRPr="00D95A9C" w:rsidRDefault="00D95A9C" w:rsidP="0054632B">
      <w:pPr>
        <w:pStyle w:val="ListBullet"/>
        <w:rPr>
          <w:bCs/>
          <w:sz w:val="20"/>
        </w:rPr>
      </w:pPr>
      <w:r w:rsidRPr="00D95A9C">
        <w:rPr>
          <w:rFonts w:ascii="Calibri" w:hAnsi="Calibri" w:cs="Calibri"/>
          <w:bCs/>
          <w:sz w:val="24"/>
          <w:szCs w:val="22"/>
        </w:rPr>
        <w:t xml:space="preserve">Currently working as an Affiliate Marketing Manager Intern at 6-Digit Consultancy Services. </w:t>
      </w:r>
    </w:p>
    <w:p w:rsidR="00D95A9C" w:rsidRPr="00D95A9C" w:rsidRDefault="00D95A9C" w:rsidP="0054632B">
      <w:pPr>
        <w:pStyle w:val="ListBullet"/>
        <w:rPr>
          <w:bCs/>
          <w:sz w:val="20"/>
        </w:rPr>
      </w:pPr>
      <w:r w:rsidRPr="00D95A9C">
        <w:rPr>
          <w:rFonts w:ascii="Calibri" w:hAnsi="Calibri" w:cs="Calibri"/>
          <w:bCs/>
          <w:sz w:val="24"/>
          <w:szCs w:val="22"/>
        </w:rPr>
        <w:t xml:space="preserve"> </w:t>
      </w:r>
      <w:r>
        <w:rPr>
          <w:rFonts w:ascii="Calibri" w:hAnsi="Calibri" w:cs="Calibri"/>
          <w:bCs/>
          <w:sz w:val="24"/>
          <w:szCs w:val="22"/>
        </w:rPr>
        <w:t xml:space="preserve">Attended a virtual session by UN GCNI and Vijaybhoomi University. </w:t>
      </w:r>
    </w:p>
    <w:p w:rsidR="00D67FCE" w:rsidRPr="00EB2161" w:rsidRDefault="00D67FCE" w:rsidP="00D67FCE">
      <w:pPr>
        <w:pStyle w:val="SectionHeading"/>
        <w:rPr>
          <w:sz w:val="26"/>
          <w:szCs w:val="26"/>
        </w:rPr>
      </w:pPr>
      <w:r w:rsidRPr="00EB2161">
        <w:rPr>
          <w:sz w:val="26"/>
          <w:szCs w:val="26"/>
        </w:rPr>
        <w:t>Co Curricular Activities</w:t>
      </w:r>
    </w:p>
    <w:p w:rsidR="00D65464" w:rsidRPr="00EB2161" w:rsidRDefault="00753816" w:rsidP="00753816">
      <w:pPr>
        <w:pStyle w:val="ListBullet"/>
        <w:rPr>
          <w:sz w:val="24"/>
          <w:szCs w:val="24"/>
        </w:rPr>
      </w:pPr>
      <w:r w:rsidRPr="00EB2161">
        <w:rPr>
          <w:rFonts w:ascii="Calibri" w:hAnsi="Calibri"/>
          <w:sz w:val="24"/>
          <w:szCs w:val="24"/>
        </w:rPr>
        <w:lastRenderedPageBreak/>
        <w:t>Participated in Markfest , an event organized by IMS University Courses Campus</w:t>
      </w:r>
    </w:p>
    <w:p w:rsidR="00753816" w:rsidRPr="00EB2161" w:rsidRDefault="00D65464" w:rsidP="00753816">
      <w:pPr>
        <w:pStyle w:val="ListBullet"/>
        <w:rPr>
          <w:sz w:val="24"/>
          <w:szCs w:val="24"/>
        </w:rPr>
      </w:pPr>
      <w:r w:rsidRPr="00EB2161">
        <w:rPr>
          <w:rFonts w:ascii="Calibri" w:hAnsi="Calibri"/>
          <w:sz w:val="24"/>
          <w:szCs w:val="24"/>
        </w:rPr>
        <w:t>Participated in Model United Nation</w:t>
      </w:r>
      <w:r w:rsidR="005C6573">
        <w:rPr>
          <w:rFonts w:ascii="Calibri" w:hAnsi="Calibri"/>
          <w:sz w:val="24"/>
          <w:szCs w:val="24"/>
        </w:rPr>
        <w:t xml:space="preserve"> </w:t>
      </w:r>
      <w:r w:rsidRPr="00EB2161">
        <w:rPr>
          <w:rFonts w:ascii="Calibri" w:hAnsi="Calibri"/>
          <w:sz w:val="24"/>
          <w:szCs w:val="24"/>
        </w:rPr>
        <w:t xml:space="preserve">(MUN) </w:t>
      </w:r>
      <w:r w:rsidR="005C6573">
        <w:rPr>
          <w:rFonts w:ascii="Calibri" w:hAnsi="Calibri"/>
          <w:sz w:val="24"/>
          <w:szCs w:val="24"/>
        </w:rPr>
        <w:t>as a member of Organiz</w:t>
      </w:r>
      <w:r w:rsidR="008A31CF" w:rsidRPr="00EB2161">
        <w:rPr>
          <w:rFonts w:ascii="Calibri" w:hAnsi="Calibri"/>
          <w:sz w:val="24"/>
          <w:szCs w:val="24"/>
        </w:rPr>
        <w:t xml:space="preserve">ing committee. </w:t>
      </w:r>
    </w:p>
    <w:p w:rsidR="00BF5777" w:rsidRDefault="00BF5777" w:rsidP="00BF5777"/>
    <w:p w:rsidR="00753816" w:rsidRDefault="00EB2161" w:rsidP="00EB2161">
      <w:pPr>
        <w:ind w:left="144"/>
      </w:pPr>
      <w:r w:rsidRPr="005C6573">
        <w:rPr>
          <w:sz w:val="24"/>
          <w:szCs w:val="24"/>
        </w:rPr>
        <w:t>LinkedIn Profile</w:t>
      </w:r>
      <w:r>
        <w:rPr>
          <w:sz w:val="26"/>
          <w:szCs w:val="26"/>
        </w:rPr>
        <w:t xml:space="preserve"> -</w:t>
      </w:r>
      <w:r w:rsidRPr="005C6573">
        <w:rPr>
          <w:sz w:val="20"/>
        </w:rPr>
        <w:t xml:space="preserve"> </w:t>
      </w:r>
      <w:hyperlink r:id="rId10" w:history="1">
        <w:r w:rsidRPr="005C6573">
          <w:rPr>
            <w:rStyle w:val="Hyperlink"/>
            <w:sz w:val="20"/>
          </w:rPr>
          <w:t>https://www.linkedin.com/in/himanshi-srivastava-72a000191/</w:t>
        </w:r>
      </w:hyperlink>
    </w:p>
    <w:p w:rsidR="00EB2161" w:rsidRPr="005C6573" w:rsidRDefault="00EB2161" w:rsidP="00EB2161">
      <w:pPr>
        <w:ind w:left="144"/>
        <w:rPr>
          <w:sz w:val="24"/>
          <w:szCs w:val="24"/>
        </w:rPr>
      </w:pPr>
      <w:r w:rsidRPr="005C6573">
        <w:rPr>
          <w:sz w:val="24"/>
          <w:szCs w:val="24"/>
        </w:rPr>
        <w:t>Date: June 11</w:t>
      </w:r>
      <w:r w:rsidRPr="005C6573">
        <w:rPr>
          <w:sz w:val="24"/>
          <w:szCs w:val="24"/>
          <w:vertAlign w:val="superscript"/>
        </w:rPr>
        <w:t>th</w:t>
      </w:r>
      <w:r w:rsidRPr="005C6573">
        <w:rPr>
          <w:sz w:val="24"/>
          <w:szCs w:val="24"/>
        </w:rPr>
        <w:t xml:space="preserve"> 2020</w:t>
      </w:r>
    </w:p>
    <w:sectPr w:rsidR="00EB2161" w:rsidRPr="005C6573" w:rsidSect="008A3F9C">
      <w:footerReference w:type="default" r:id="rId11"/>
      <w:pgSz w:w="12240" w:h="15840"/>
      <w:pgMar w:top="1296" w:right="1440" w:bottom="45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0A5A" w:rsidRDefault="00530A5A">
      <w:pPr>
        <w:spacing w:after="0"/>
      </w:pPr>
      <w:r>
        <w:separator/>
      </w:r>
    </w:p>
  </w:endnote>
  <w:endnote w:type="continuationSeparator" w:id="0">
    <w:p w:rsidR="00530A5A" w:rsidRDefault="00530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78FA" w:rsidRDefault="00EB6EF8">
    <w:pPr>
      <w:pStyle w:val="Footer"/>
    </w:pPr>
    <w:r>
      <w:t xml:space="preserve">Page </w:t>
    </w:r>
    <w:r w:rsidR="00D95C36">
      <w:fldChar w:fldCharType="begin"/>
    </w:r>
    <w:r>
      <w:instrText xml:space="preserve"> PAGE   \* MERGEFORMAT </w:instrText>
    </w:r>
    <w:r w:rsidR="00D95C36">
      <w:fldChar w:fldCharType="separate"/>
    </w:r>
    <w:r w:rsidR="00D95A9C">
      <w:rPr>
        <w:noProof/>
      </w:rPr>
      <w:t>2</w:t>
    </w:r>
    <w:r w:rsidR="00D95C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0A5A" w:rsidRDefault="00530A5A">
      <w:pPr>
        <w:spacing w:after="0"/>
      </w:pPr>
      <w:r>
        <w:separator/>
      </w:r>
    </w:p>
  </w:footnote>
  <w:footnote w:type="continuationSeparator" w:id="0">
    <w:p w:rsidR="00530A5A" w:rsidRDefault="00530A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5D03F3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3"/>
    <w:rsid w:val="00006644"/>
    <w:rsid w:val="000110CB"/>
    <w:rsid w:val="00024165"/>
    <w:rsid w:val="000A35EA"/>
    <w:rsid w:val="000E247E"/>
    <w:rsid w:val="000F35DB"/>
    <w:rsid w:val="0016144D"/>
    <w:rsid w:val="00164E30"/>
    <w:rsid w:val="001B55B8"/>
    <w:rsid w:val="001C361D"/>
    <w:rsid w:val="002111D6"/>
    <w:rsid w:val="00216826"/>
    <w:rsid w:val="00224E05"/>
    <w:rsid w:val="00247F0D"/>
    <w:rsid w:val="002504B8"/>
    <w:rsid w:val="002565A4"/>
    <w:rsid w:val="002A7D91"/>
    <w:rsid w:val="003E3635"/>
    <w:rsid w:val="003E4889"/>
    <w:rsid w:val="003E5549"/>
    <w:rsid w:val="00404D5F"/>
    <w:rsid w:val="004954E8"/>
    <w:rsid w:val="004A7236"/>
    <w:rsid w:val="00502945"/>
    <w:rsid w:val="0050419B"/>
    <w:rsid w:val="00507D53"/>
    <w:rsid w:val="00507F4F"/>
    <w:rsid w:val="00530A5A"/>
    <w:rsid w:val="00536F77"/>
    <w:rsid w:val="0054632B"/>
    <w:rsid w:val="00561358"/>
    <w:rsid w:val="005C6573"/>
    <w:rsid w:val="006224A6"/>
    <w:rsid w:val="006B1599"/>
    <w:rsid w:val="006F3F94"/>
    <w:rsid w:val="00753816"/>
    <w:rsid w:val="007C492B"/>
    <w:rsid w:val="007F7031"/>
    <w:rsid w:val="008360F3"/>
    <w:rsid w:val="008A31CF"/>
    <w:rsid w:val="008A3F9C"/>
    <w:rsid w:val="008A7B89"/>
    <w:rsid w:val="008C10CA"/>
    <w:rsid w:val="00974089"/>
    <w:rsid w:val="00986F35"/>
    <w:rsid w:val="009B5254"/>
    <w:rsid w:val="009E3BFE"/>
    <w:rsid w:val="00A05356"/>
    <w:rsid w:val="00A24FE6"/>
    <w:rsid w:val="00A36195"/>
    <w:rsid w:val="00AC0274"/>
    <w:rsid w:val="00B106A4"/>
    <w:rsid w:val="00B75B95"/>
    <w:rsid w:val="00B86FC1"/>
    <w:rsid w:val="00BD21E7"/>
    <w:rsid w:val="00BD5E6A"/>
    <w:rsid w:val="00BF5777"/>
    <w:rsid w:val="00C3057B"/>
    <w:rsid w:val="00C73F74"/>
    <w:rsid w:val="00C75BF3"/>
    <w:rsid w:val="00CA2041"/>
    <w:rsid w:val="00CA3C3D"/>
    <w:rsid w:val="00D07D95"/>
    <w:rsid w:val="00D223A6"/>
    <w:rsid w:val="00D43EAE"/>
    <w:rsid w:val="00D65464"/>
    <w:rsid w:val="00D67FCE"/>
    <w:rsid w:val="00D95A9C"/>
    <w:rsid w:val="00D95C36"/>
    <w:rsid w:val="00DB71CC"/>
    <w:rsid w:val="00DE2E2D"/>
    <w:rsid w:val="00E0277D"/>
    <w:rsid w:val="00E150D3"/>
    <w:rsid w:val="00E5692A"/>
    <w:rsid w:val="00E84C21"/>
    <w:rsid w:val="00E907C3"/>
    <w:rsid w:val="00E978FA"/>
    <w:rsid w:val="00EA4FB8"/>
    <w:rsid w:val="00EB2161"/>
    <w:rsid w:val="00EB693B"/>
    <w:rsid w:val="00EB6EF8"/>
    <w:rsid w:val="00F13A6B"/>
    <w:rsid w:val="00F60C33"/>
    <w:rsid w:val="00F71974"/>
    <w:rsid w:val="00F82B00"/>
    <w:rsid w:val="00FA1032"/>
    <w:rsid w:val="00FE1EF6"/>
    <w:rsid w:val="00FF1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1941A-B885-4CD2-8DD0-94969650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E978FA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E978FA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E978FA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E978FA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E978FA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E978FA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E978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8FA"/>
  </w:style>
  <w:style w:type="paragraph" w:styleId="Footer">
    <w:name w:val="footer"/>
    <w:basedOn w:val="Normal"/>
    <w:link w:val="FooterChar"/>
    <w:uiPriority w:val="99"/>
    <w:unhideWhenUsed/>
    <w:rsid w:val="00E978FA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E978FA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978FA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E978FA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E978FA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E978FA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E978FA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E978FA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E978FA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E978FA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E978FA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D5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2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glossaryDocument" Target="glossary/document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0" Type="http://schemas.openxmlformats.org/officeDocument/2006/relationships/hyperlink" Target="https://www.linkedin.com/in/himanshi-srivastava-72a000191/" TargetMode="Externa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iyankaS\IMSUC\Formalities\6%207%208%20PI\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1DC79AF54D4E2388211A91EDD5B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63BFF-F645-4D7B-8C7C-75F292FF76FB}"/>
      </w:docPartPr>
      <w:docPartBody>
        <w:p w:rsidR="00F308D9" w:rsidRDefault="00B5342D">
          <w:pPr>
            <w:pStyle w:val="871DC79AF54D4E2388211A91EDD5B887"/>
          </w:pPr>
          <w:r>
            <w:t>[Your Name]</w:t>
          </w:r>
        </w:p>
      </w:docPartBody>
    </w:docPart>
    <w:docPart>
      <w:docPartPr>
        <w:name w:val="018C07518470413EAD49025D4B23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C4B93-1B10-4470-A490-23F678A40E62}"/>
      </w:docPartPr>
      <w:docPartBody>
        <w:p w:rsidR="00F308D9" w:rsidRDefault="00B5342D">
          <w:pPr>
            <w:pStyle w:val="018C07518470413EAD49025D4B234200"/>
          </w:pPr>
          <w:r>
            <w:t>[Address, City, ST  ZIP Code]</w:t>
          </w:r>
        </w:p>
      </w:docPartBody>
    </w:docPart>
    <w:docPart>
      <w:docPartPr>
        <w:name w:val="395C2813AB6A441ABA46795E1ED69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D4173-ADBB-4D0B-B5C0-1D2A81E0FC38}"/>
      </w:docPartPr>
      <w:docPartBody>
        <w:p w:rsidR="00F308D9" w:rsidRDefault="00B5342D">
          <w:pPr>
            <w:pStyle w:val="395C2813AB6A441ABA46795E1ED6903F"/>
          </w:pPr>
          <w:r>
            <w:t>[Telephone]</w:t>
          </w:r>
        </w:p>
      </w:docPartBody>
    </w:docPart>
    <w:docPart>
      <w:docPartPr>
        <w:name w:val="9F8189DFD86944238F43732C5B112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A961E-B26B-4FBF-9A9B-0509983BB445}"/>
      </w:docPartPr>
      <w:docPartBody>
        <w:p w:rsidR="00F308D9" w:rsidRDefault="00B5342D">
          <w:pPr>
            <w:pStyle w:val="9F8189DFD86944238F43732C5B112692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42D"/>
    <w:rsid w:val="00146A30"/>
    <w:rsid w:val="002A569B"/>
    <w:rsid w:val="002B21C7"/>
    <w:rsid w:val="002B47BE"/>
    <w:rsid w:val="002D6C6E"/>
    <w:rsid w:val="00387656"/>
    <w:rsid w:val="003930F4"/>
    <w:rsid w:val="003C2198"/>
    <w:rsid w:val="00437D96"/>
    <w:rsid w:val="00450528"/>
    <w:rsid w:val="004A5AE0"/>
    <w:rsid w:val="006E7BDD"/>
    <w:rsid w:val="00883117"/>
    <w:rsid w:val="009D0A58"/>
    <w:rsid w:val="00B5342D"/>
    <w:rsid w:val="00B6367A"/>
    <w:rsid w:val="00D74ABF"/>
    <w:rsid w:val="00E3410B"/>
    <w:rsid w:val="00EA446E"/>
    <w:rsid w:val="00F30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DC79AF54D4E2388211A91EDD5B887">
    <w:name w:val="871DC79AF54D4E2388211A91EDD5B887"/>
    <w:rsid w:val="00F308D9"/>
  </w:style>
  <w:style w:type="paragraph" w:customStyle="1" w:styleId="018C07518470413EAD49025D4B234200">
    <w:name w:val="018C07518470413EAD49025D4B234200"/>
    <w:rsid w:val="00F308D9"/>
  </w:style>
  <w:style w:type="paragraph" w:customStyle="1" w:styleId="395C2813AB6A441ABA46795E1ED6903F">
    <w:name w:val="395C2813AB6A441ABA46795E1ED6903F"/>
    <w:rsid w:val="00F308D9"/>
  </w:style>
  <w:style w:type="paragraph" w:customStyle="1" w:styleId="9F8189DFD86944238F43732C5B112692">
    <w:name w:val="9F8189DFD86944238F43732C5B112692"/>
    <w:rsid w:val="00F308D9"/>
  </w:style>
  <w:style w:type="paragraph" w:customStyle="1" w:styleId="D2A8185EF9A740A0B9737DB5F0517064">
    <w:name w:val="D2A8185EF9A740A0B9737DB5F0517064"/>
    <w:rsid w:val="00F308D9"/>
  </w:style>
  <w:style w:type="paragraph" w:customStyle="1" w:styleId="A39B30AC221F44B1A4A75621D9D2B0CB">
    <w:name w:val="A39B30AC221F44B1A4A75621D9D2B0CB"/>
    <w:rsid w:val="00F308D9"/>
  </w:style>
  <w:style w:type="paragraph" w:customStyle="1" w:styleId="12BBB0A587044E1F8DD6B92640783EA3">
    <w:name w:val="12BBB0A587044E1F8DD6B92640783EA3"/>
    <w:rsid w:val="00F308D9"/>
  </w:style>
  <w:style w:type="paragraph" w:customStyle="1" w:styleId="4860E091E9BB4A1E8B25340B5A209A00">
    <w:name w:val="4860E091E9BB4A1E8B25340B5A209A00"/>
    <w:rsid w:val="00F308D9"/>
  </w:style>
  <w:style w:type="paragraph" w:customStyle="1" w:styleId="4EEEBADE59BD439CAF2442E7ADC970B3">
    <w:name w:val="4EEEBADE59BD439CAF2442E7ADC970B3"/>
    <w:rsid w:val="00F308D9"/>
  </w:style>
  <w:style w:type="character" w:styleId="PlaceholderText">
    <w:name w:val="Placeholder Text"/>
    <w:basedOn w:val="DefaultParagraphFont"/>
    <w:uiPriority w:val="99"/>
    <w:semiHidden/>
    <w:rsid w:val="00F308D9"/>
    <w:rPr>
      <w:color w:val="808080"/>
    </w:rPr>
  </w:style>
  <w:style w:type="paragraph" w:customStyle="1" w:styleId="B4CDFEF87637467FA6EB05754CB11D12">
    <w:name w:val="B4CDFEF87637467FA6EB05754CB11D12"/>
    <w:rsid w:val="00F308D9"/>
  </w:style>
  <w:style w:type="paragraph" w:customStyle="1" w:styleId="8F16FA7F2D114282A0B7B0E25E9E958C">
    <w:name w:val="8F16FA7F2D114282A0B7B0E25E9E958C"/>
    <w:rsid w:val="00F308D9"/>
  </w:style>
  <w:style w:type="paragraph" w:styleId="ListBullet">
    <w:name w:val="List Bullet"/>
    <w:basedOn w:val="Normal"/>
    <w:uiPriority w:val="1"/>
    <w:unhideWhenUsed/>
    <w:qFormat/>
    <w:rsid w:val="00F308D9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DC09282EB3D0453C91619A4DC7A0D70F">
    <w:name w:val="DC09282EB3D0453C91619A4DC7A0D70F"/>
    <w:rsid w:val="00F308D9"/>
  </w:style>
  <w:style w:type="paragraph" w:customStyle="1" w:styleId="7EE5F8799AD44966A50A8BB220B2126C">
    <w:name w:val="7EE5F8799AD44966A50A8BB220B2126C"/>
    <w:rsid w:val="00F308D9"/>
  </w:style>
  <w:style w:type="paragraph" w:customStyle="1" w:styleId="BEA240068A3547E58F9F6908FCA72FBB">
    <w:name w:val="BEA240068A3547E58F9F6908FCA72FBB"/>
    <w:rsid w:val="00F308D9"/>
  </w:style>
  <w:style w:type="paragraph" w:customStyle="1" w:styleId="A65B7AC8FD2441F693A5DED9ED95A849">
    <w:name w:val="A65B7AC8FD2441F693A5DED9ED95A849"/>
    <w:rsid w:val="00F308D9"/>
  </w:style>
  <w:style w:type="paragraph" w:customStyle="1" w:styleId="CC6A8A4797E04CCE93C4EFEC8E952689">
    <w:name w:val="CC6A8A4797E04CCE93C4EFEC8E952689"/>
    <w:rsid w:val="00F308D9"/>
  </w:style>
  <w:style w:type="paragraph" w:customStyle="1" w:styleId="B631AEC0E4814AC6B7D1185DA145ABEE">
    <w:name w:val="B631AEC0E4814AC6B7D1185DA145ABEE"/>
    <w:rsid w:val="00F308D9"/>
  </w:style>
  <w:style w:type="paragraph" w:customStyle="1" w:styleId="34DBC720B1654EF0B9AFCBFF0BF23917">
    <w:name w:val="34DBC720B1654EF0B9AFCBFF0BF23917"/>
    <w:rsid w:val="00F30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>House no.128 Sector-2 , Chiranjeev Vihar , Ghaziabad , 201002</CompanyAddress>
  <CompanyPhone>8700756820</CompanyPhone>
  <CompanyFax/>
  <CompanyEmail>himanshi.srivastava@imsuc.ac.in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1.dotx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HIMANSHI SRIVASTAVA</dc:creator>
  <cp:lastModifiedBy>917766028729</cp:lastModifiedBy>
  <cp:revision>2</cp:revision>
  <dcterms:created xsi:type="dcterms:W3CDTF">2020-08-06T13:23:00Z</dcterms:created>
  <dcterms:modified xsi:type="dcterms:W3CDTF">2020-08-06T13:23:00Z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